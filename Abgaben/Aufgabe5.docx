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40" w:rsidRDefault="00867340">
      <w:pPr>
        <w:rPr>
          <w:sz w:val="40"/>
          <w:szCs w:val="40"/>
        </w:rPr>
      </w:pPr>
      <w:r w:rsidRPr="00867340">
        <w:rPr>
          <w:sz w:val="40"/>
          <w:szCs w:val="40"/>
        </w:rPr>
        <w:t>Aufgabe 5:</w:t>
      </w:r>
    </w:p>
    <w:p w:rsidR="00867340" w:rsidRPr="00867340" w:rsidRDefault="00867340">
      <w:pPr>
        <w:rPr>
          <w:b/>
        </w:rPr>
      </w:pPr>
      <w:bookmarkStart w:id="0" w:name="_GoBack"/>
      <w:bookmarkEnd w:id="0"/>
      <w:r w:rsidRPr="00867340">
        <w:rPr>
          <w:b/>
        </w:rPr>
        <w:t>Sourcecode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8673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&lt;stdlib.h&gt;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8673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&lt;stdio.h&gt;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8673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&lt;unistd.h&gt;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8673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&lt;fcntl.h&gt;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73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argc, </w:t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*argv[]) {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done = 0, led1 = 0, led2 = 0;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leds;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ledfile = </w:t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open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dev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leds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, O_WRONLY);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(ledfile &lt; 0)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perror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"file open"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(!done)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 xml:space="preserve">"LED 1 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und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 xml:space="preserve"> LED 2:\n"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"%d %d"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&amp;led1, &amp;led2) != </w:t>
      </w:r>
      <w:r>
        <w:rPr>
          <w:rFonts w:ascii="Consolas" w:hAnsi="Consolas" w:cs="Consolas"/>
          <w:color w:val="000000"/>
          <w:sz w:val="20"/>
          <w:szCs w:val="20"/>
        </w:rPr>
        <w:t>2)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Falsche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Eingabe</w:t>
      </w:r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EXIT_FAILURE;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(led1 &gt; 1 || led2 &gt; 1)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Falsche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8673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Eingabe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leds = 0;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leds = led1 | (led2 &lt;&lt; 1) | ((led1 ^ led2) &lt;&lt; 2) | ((led1 | led2) &lt;&lt; 3);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write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ledfile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, &amp;leds, 1) &lt; 1)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perror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"write"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EXIT_FAILURE;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Wollen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sie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aufhören</w:t>
      </w:r>
      <w:r>
        <w:rPr>
          <w:rFonts w:ascii="Consolas" w:hAnsi="Consolas" w:cs="Consolas"/>
          <w:color w:val="2A00FF"/>
          <w:sz w:val="20"/>
          <w:szCs w:val="20"/>
        </w:rPr>
        <w:t>?\n"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&amp;done) != 1)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Falsche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Eingabe</w:t>
      </w:r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close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ledfile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perror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7340">
        <w:rPr>
          <w:rFonts w:ascii="Consolas" w:hAnsi="Consolas" w:cs="Consolas"/>
          <w:color w:val="2A00FF"/>
          <w:sz w:val="20"/>
          <w:szCs w:val="20"/>
          <w:lang w:val="en-US"/>
        </w:rPr>
        <w:t>"file close"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7340" w:rsidRP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3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EXIT_SUCCESS;</w:t>
      </w:r>
    </w:p>
    <w:p w:rsidR="00867340" w:rsidRDefault="00867340" w:rsidP="00867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7340" w:rsidRDefault="00867340"/>
    <w:sectPr w:rsidR="008673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40"/>
    <w:rsid w:val="00077810"/>
    <w:rsid w:val="00867340"/>
    <w:rsid w:val="009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B3DFA310.dotm</Template>
  <TotalTime>0</TotalTime>
  <Pages>1</Pages>
  <Words>132</Words>
  <Characters>834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ifw14060</dc:creator>
  <cp:lastModifiedBy>ifw14060</cp:lastModifiedBy>
  <cp:revision>1</cp:revision>
  <dcterms:created xsi:type="dcterms:W3CDTF">2017-05-29T12:40:00Z</dcterms:created>
  <dcterms:modified xsi:type="dcterms:W3CDTF">2017-05-29T12:43:00Z</dcterms:modified>
</cp:coreProperties>
</file>