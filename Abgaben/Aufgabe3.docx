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4B1" w:rsidRPr="00F274B1" w:rsidRDefault="00F274B1">
      <w:pPr>
        <w:rPr>
          <w:sz w:val="40"/>
          <w:szCs w:val="40"/>
        </w:rPr>
      </w:pPr>
      <w:r w:rsidRPr="00F274B1">
        <w:rPr>
          <w:sz w:val="40"/>
          <w:szCs w:val="40"/>
        </w:rPr>
        <w:t>Aufgabe 3:</w:t>
      </w:r>
    </w:p>
    <w:p w:rsidR="00266018" w:rsidRPr="00F274B1" w:rsidRDefault="006F6A99">
      <w:pPr>
        <w:rPr>
          <w:b/>
        </w:rPr>
      </w:pPr>
      <w:r w:rsidRPr="00F274B1">
        <w:rPr>
          <w:b/>
        </w:rPr>
        <w:t>Machen Sie mehrere Messungen. Sind die Ergebnisse ausrechend konstant?</w:t>
      </w:r>
    </w:p>
    <w:p w:rsidR="000F3CA0" w:rsidRDefault="00C47D2C" w:rsidP="000F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Messungen </w:t>
      </w:r>
      <w:r w:rsidR="000F3CA0">
        <w:rPr>
          <w:rFonts w:ascii="Consolas" w:hAnsi="Consolas" w:cs="Consolas"/>
          <w:color w:val="000000"/>
          <w:sz w:val="20"/>
          <w:szCs w:val="20"/>
        </w:rPr>
        <w:t>bei</w:t>
      </w:r>
      <w:r w:rsidR="0026601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66018">
        <w:rPr>
          <w:rFonts w:ascii="Consolas" w:hAnsi="Consolas" w:cs="Consolas"/>
          <w:color w:val="000000"/>
          <w:sz w:val="20"/>
          <w:szCs w:val="20"/>
        </w:rPr>
        <w:t>waste_msecs</w:t>
      </w:r>
      <w:proofErr w:type="spellEnd"/>
      <w:r w:rsidR="00266018">
        <w:rPr>
          <w:rFonts w:ascii="Consolas" w:hAnsi="Consolas" w:cs="Consolas"/>
          <w:color w:val="000000"/>
          <w:sz w:val="20"/>
          <w:szCs w:val="20"/>
        </w:rPr>
        <w:t xml:space="preserve"> mit </w:t>
      </w:r>
      <w:r w:rsidR="00002F52">
        <w:rPr>
          <w:rFonts w:ascii="Consolas" w:hAnsi="Consolas" w:cs="Consolas"/>
          <w:color w:val="000000"/>
          <w:sz w:val="20"/>
          <w:szCs w:val="20"/>
        </w:rPr>
        <w:t>2000</w:t>
      </w:r>
      <w:r w:rsidR="00266018">
        <w:rPr>
          <w:rFonts w:ascii="Consolas" w:hAnsi="Consolas" w:cs="Consolas"/>
          <w:color w:val="000000"/>
          <w:sz w:val="20"/>
          <w:szCs w:val="20"/>
        </w:rPr>
        <w:t xml:space="preserve"> als Parameter</w:t>
      </w:r>
      <w:r w:rsidR="000F3CA0">
        <w:rPr>
          <w:rFonts w:ascii="Consolas" w:hAnsi="Consolas" w:cs="Consolas"/>
          <w:color w:val="000000"/>
          <w:sz w:val="20"/>
          <w:szCs w:val="20"/>
        </w:rPr>
        <w:t xml:space="preserve"> das gleiche Ergebnis:</w:t>
      </w:r>
      <w:r w:rsidR="000F3CA0" w:rsidRPr="000F3CA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54445" w:rsidRDefault="00654445" w:rsidP="000F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54445" w:rsidRPr="001E584F" w:rsidRDefault="00654445" w:rsidP="000F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E584F">
        <w:rPr>
          <w:rFonts w:ascii="Consolas" w:hAnsi="Consolas" w:cs="Consolas"/>
          <w:color w:val="000000"/>
          <w:sz w:val="20"/>
          <w:szCs w:val="20"/>
          <w:lang w:val="en-US"/>
        </w:rPr>
        <w:t>Messung</w:t>
      </w:r>
      <w:proofErr w:type="spellEnd"/>
      <w:r w:rsidRPr="001E58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E584F">
        <w:rPr>
          <w:rFonts w:ascii="Consolas" w:hAnsi="Consolas" w:cs="Consolas"/>
          <w:color w:val="000000"/>
          <w:sz w:val="20"/>
          <w:szCs w:val="20"/>
          <w:lang w:val="en-US"/>
        </w:rPr>
        <w:t>mit</w:t>
      </w:r>
      <w:proofErr w:type="spellEnd"/>
      <w:r w:rsidRPr="001E584F">
        <w:rPr>
          <w:rFonts w:ascii="Consolas" w:hAnsi="Consolas" w:cs="Consolas"/>
          <w:color w:val="000000"/>
          <w:sz w:val="20"/>
          <w:szCs w:val="20"/>
          <w:lang w:val="en-US"/>
        </w:rPr>
        <w:t xml:space="preserve"> 2000ms:</w:t>
      </w:r>
    </w:p>
    <w:p w:rsidR="00654445" w:rsidRPr="001E584F" w:rsidRDefault="00F274B1" w:rsidP="00F27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E584F">
        <w:rPr>
          <w:rFonts w:ascii="Consolas" w:hAnsi="Consolas" w:cs="Consolas"/>
          <w:color w:val="000000"/>
          <w:sz w:val="20"/>
          <w:szCs w:val="20"/>
          <w:lang w:val="en-US"/>
        </w:rPr>
        <w:t>thread</w:t>
      </w:r>
      <w:proofErr w:type="gramEnd"/>
      <w:r w:rsidRPr="001E584F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priority: 255</w:t>
      </w:r>
    </w:p>
    <w:p w:rsidR="00F274B1" w:rsidRDefault="00F274B1" w:rsidP="00F27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Verbrauchte Zeit s: 2,0</w:t>
      </w:r>
    </w:p>
    <w:p w:rsidR="00F274B1" w:rsidRDefault="00F274B1" w:rsidP="00F27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Verbrauchte Zeit s: 2,0</w:t>
      </w:r>
    </w:p>
    <w:p w:rsidR="00F274B1" w:rsidRDefault="00F274B1" w:rsidP="00F27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Verbrauchte Zeit s: 2,0</w:t>
      </w:r>
    </w:p>
    <w:p w:rsidR="00F274B1" w:rsidRDefault="00F274B1" w:rsidP="00F27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Verbrauchte Zeit s: 2,0</w:t>
      </w:r>
    </w:p>
    <w:p w:rsidR="001333E0" w:rsidRDefault="00F274B1" w:rsidP="00F27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Verbrauchte Zeit s: 2,0</w:t>
      </w:r>
    </w:p>
    <w:p w:rsidR="00724482" w:rsidRDefault="00724482" w:rsidP="00F27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E6ACD" w:rsidRDefault="009E6ACD" w:rsidP="00F27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Messung mit 3000ms:</w:t>
      </w:r>
    </w:p>
    <w:p w:rsidR="00F729B2" w:rsidRDefault="00F729B2" w:rsidP="00F7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255</w:t>
      </w:r>
    </w:p>
    <w:p w:rsidR="00F729B2" w:rsidRDefault="00F729B2" w:rsidP="00F7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Verbrauchte Zeit s: 3,0</w:t>
      </w:r>
    </w:p>
    <w:p w:rsidR="00F729B2" w:rsidRDefault="00F729B2" w:rsidP="00F7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Verbrauchte Zeit s: 3,0</w:t>
      </w:r>
    </w:p>
    <w:p w:rsidR="00F729B2" w:rsidRDefault="00F729B2" w:rsidP="00F7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Verbrauchte Zeit s: 3,0</w:t>
      </w:r>
    </w:p>
    <w:p w:rsidR="00F729B2" w:rsidRDefault="00F729B2" w:rsidP="00F7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Verbrauchte Zeit s: 3,0</w:t>
      </w:r>
    </w:p>
    <w:p w:rsidR="00724482" w:rsidRDefault="00F729B2" w:rsidP="00F7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Verbrauchte Zeit s: 3,0</w:t>
      </w:r>
    </w:p>
    <w:p w:rsidR="00F729B2" w:rsidRDefault="00F729B2" w:rsidP="00F7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729B2" w:rsidRDefault="00F729B2" w:rsidP="00F7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729B2" w:rsidRDefault="00F729B2" w:rsidP="00F7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F3CA0" w:rsidRDefault="000F3CA0" w:rsidP="000F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Auffällig ist, dass die Messergebnisse abhängig sind von der Thread-Priorität (je höher die Priorität, umso „schneller“ läuft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waste_msecs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r w:rsidR="009C1B89">
        <w:rPr>
          <w:rFonts w:ascii="Consolas" w:hAnsi="Consolas" w:cs="Consolas"/>
          <w:color w:val="000000"/>
          <w:sz w:val="20"/>
          <w:szCs w:val="20"/>
        </w:rPr>
        <w:t xml:space="preserve"> Wenn </w:t>
      </w:r>
      <w:proofErr w:type="spellStart"/>
      <w:r w:rsidR="009C1B89">
        <w:rPr>
          <w:rFonts w:ascii="Consolas" w:hAnsi="Consolas" w:cs="Consolas"/>
          <w:color w:val="000000"/>
          <w:sz w:val="20"/>
          <w:szCs w:val="20"/>
        </w:rPr>
        <w:t>waste_msecs</w:t>
      </w:r>
      <w:proofErr w:type="spellEnd"/>
      <w:r w:rsidR="009C1B89">
        <w:rPr>
          <w:rFonts w:ascii="Consolas" w:hAnsi="Consolas" w:cs="Consolas"/>
          <w:color w:val="000000"/>
          <w:sz w:val="20"/>
          <w:szCs w:val="20"/>
        </w:rPr>
        <w:t xml:space="preserve"> allerdings mit niedriger Priorität gestartet wird, wird die Abweichun</w:t>
      </w:r>
      <w:r w:rsidR="00B75E33">
        <w:rPr>
          <w:rFonts w:ascii="Consolas" w:hAnsi="Consolas" w:cs="Consolas"/>
          <w:color w:val="000000"/>
          <w:sz w:val="20"/>
          <w:szCs w:val="20"/>
        </w:rPr>
        <w:t>g zunehmend größer</w:t>
      </w:r>
      <w:r w:rsidR="006F3E0D">
        <w:rPr>
          <w:rFonts w:ascii="Consolas" w:hAnsi="Consolas" w:cs="Consolas"/>
          <w:color w:val="000000"/>
          <w:sz w:val="20"/>
          <w:szCs w:val="20"/>
        </w:rPr>
        <w:t xml:space="preserve"> (das Programm läuft „länger“)</w:t>
      </w:r>
      <w:r w:rsidR="00505B30">
        <w:rPr>
          <w:rFonts w:ascii="Consolas" w:hAnsi="Consolas" w:cs="Consolas"/>
          <w:color w:val="000000"/>
          <w:sz w:val="20"/>
          <w:szCs w:val="20"/>
        </w:rPr>
        <w:t>.</w:t>
      </w:r>
    </w:p>
    <w:p w:rsidR="00C2692E" w:rsidRDefault="00C2692E" w:rsidP="000F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37CBF" w:rsidRDefault="00537CBF" w:rsidP="000F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Messung mit 2000ms:</w:t>
      </w:r>
    </w:p>
    <w:p w:rsidR="00C2692E" w:rsidRDefault="00C2692E" w:rsidP="00C2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10</w:t>
      </w:r>
    </w:p>
    <w:p w:rsidR="00C2692E" w:rsidRDefault="00C2692E" w:rsidP="00C2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Verbrauchte Zeit s: 2,90</w:t>
      </w:r>
    </w:p>
    <w:p w:rsidR="00C2692E" w:rsidRDefault="00C2692E" w:rsidP="00C2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Verbrauchte Zeit s: 2,90</w:t>
      </w:r>
    </w:p>
    <w:p w:rsidR="00C2692E" w:rsidRDefault="00C2692E" w:rsidP="00C2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Verbrauchte Zeit s: 2,37</w:t>
      </w:r>
    </w:p>
    <w:p w:rsidR="00C2692E" w:rsidRDefault="00C2692E" w:rsidP="00C2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Verbrauchte Zeit s: 2,14</w:t>
      </w:r>
    </w:p>
    <w:p w:rsidR="00C2692E" w:rsidRDefault="00C2692E" w:rsidP="00C2692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Verbrauchte Zeit s: 2,10</w:t>
      </w:r>
    </w:p>
    <w:p w:rsidR="00891B48" w:rsidRDefault="00891B48" w:rsidP="00C2692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C2692E" w:rsidRDefault="00891B48" w:rsidP="0089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Messung mit 3</w:t>
      </w:r>
      <w:r>
        <w:rPr>
          <w:rFonts w:ascii="Consolas" w:hAnsi="Consolas" w:cs="Consolas"/>
          <w:color w:val="000000"/>
          <w:sz w:val="20"/>
          <w:szCs w:val="20"/>
        </w:rPr>
        <w:t>000ms:</w:t>
      </w:r>
    </w:p>
    <w:p w:rsidR="00C2692E" w:rsidRDefault="00C2692E" w:rsidP="00C2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10</w:t>
      </w:r>
    </w:p>
    <w:p w:rsidR="00C2692E" w:rsidRDefault="001E584F" w:rsidP="00C2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Verbrauchte Zeit s: 3,40</w:t>
      </w:r>
    </w:p>
    <w:p w:rsidR="00C2692E" w:rsidRDefault="00C2692E" w:rsidP="00C2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Verbrauchte Zeit s: 3,14</w:t>
      </w:r>
    </w:p>
    <w:p w:rsidR="00C2692E" w:rsidRDefault="00C2692E" w:rsidP="00C2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Verbrauchte Zeit s: 3,41</w:t>
      </w:r>
    </w:p>
    <w:p w:rsidR="00C2692E" w:rsidRDefault="00C2692E" w:rsidP="00C2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Verbrauchte Zeit s: 3,19</w:t>
      </w:r>
    </w:p>
    <w:p w:rsidR="0053685A" w:rsidRDefault="00C2692E" w:rsidP="00C2692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Verbrauchte Zeit s: 3,42</w:t>
      </w:r>
    </w:p>
    <w:p w:rsidR="0053685A" w:rsidRDefault="0053685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C2692E" w:rsidRDefault="0053685A" w:rsidP="00C2692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</w:rPr>
      </w:pPr>
      <w:proofErr w:type="spellStart"/>
      <w:r w:rsidRPr="0053685A">
        <w:rPr>
          <w:rFonts w:ascii="Consolas" w:hAnsi="Consolas" w:cs="Consolas"/>
          <w:b/>
          <w:color w:val="000000"/>
        </w:rPr>
        <w:lastRenderedPageBreak/>
        <w:t>Sourcecode</w:t>
      </w:r>
      <w:proofErr w:type="spellEnd"/>
    </w:p>
    <w:p w:rsidR="0053685A" w:rsidRDefault="0053685A" w:rsidP="00C2692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</w:rPr>
      </w:pP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#include</w:t>
      </w:r>
      <w:r w:rsidRPr="005368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3685A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&lt;</w:t>
      </w:r>
      <w:proofErr w:type="spellStart"/>
      <w:r w:rsidRPr="0053685A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stdlib.h</w:t>
      </w:r>
      <w:proofErr w:type="spellEnd"/>
      <w:r w:rsidRPr="0053685A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&gt;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#include</w:t>
      </w:r>
      <w:r w:rsidRPr="005368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3685A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&lt;</w:t>
      </w:r>
      <w:proofErr w:type="spellStart"/>
      <w:r w:rsidRPr="0053685A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stdio.h</w:t>
      </w:r>
      <w:proofErr w:type="spellEnd"/>
      <w:r w:rsidRPr="0053685A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&gt;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#include</w:t>
      </w:r>
      <w:r w:rsidRPr="005368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3685A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&lt;</w:t>
      </w:r>
      <w:proofErr w:type="spellStart"/>
      <w:r w:rsidRPr="0053685A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time.h</w:t>
      </w:r>
      <w:proofErr w:type="spellEnd"/>
      <w:r w:rsidRPr="0053685A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&gt;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#include</w:t>
      </w:r>
      <w:r w:rsidRPr="005368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3685A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&lt;</w:t>
      </w:r>
      <w:proofErr w:type="spellStart"/>
      <w:r w:rsidRPr="0053685A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pthread.h</w:t>
      </w:r>
      <w:proofErr w:type="spellEnd"/>
      <w:r w:rsidRPr="0053685A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&gt;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#include</w:t>
      </w:r>
      <w:r w:rsidRPr="005368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3685A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&lt;</w:t>
      </w:r>
      <w:proofErr w:type="spellStart"/>
      <w:r w:rsidRPr="0053685A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errno.h</w:t>
      </w:r>
      <w:proofErr w:type="spellEnd"/>
      <w:r w:rsidRPr="0053685A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&gt;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368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68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measurement</w:t>
      </w: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68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*);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368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68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waste_msecs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68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68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msecs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5368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68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368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argc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368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proofErr w:type="spellStart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argv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[]) {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68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ret;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68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struct</w:t>
      </w:r>
      <w:proofErr w:type="spellEnd"/>
      <w:proofErr w:type="gram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sched_param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param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685A">
        <w:rPr>
          <w:rFonts w:ascii="Consolas" w:hAnsi="Consolas" w:cs="Consolas"/>
          <w:color w:val="005032"/>
          <w:sz w:val="20"/>
          <w:szCs w:val="20"/>
          <w:lang w:val="en-US"/>
        </w:rPr>
        <w:t>pthread_attr_t</w:t>
      </w:r>
      <w:proofErr w:type="spellEnd"/>
      <w:proofErr w:type="gram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attr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685A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pthread_attr_</w:t>
      </w:r>
      <w:proofErr w:type="gramStart"/>
      <w:r w:rsidRPr="0053685A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init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&amp;</w:t>
      </w:r>
      <w:proofErr w:type="spellStart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attr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685A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pthread_attr_</w:t>
      </w:r>
      <w:proofErr w:type="gramStart"/>
      <w:r w:rsidRPr="0053685A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setinheritsched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&amp;</w:t>
      </w:r>
      <w:proofErr w:type="spellStart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attr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, PTHREAD_EXPLICIT_SCHED);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685A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pthread_attr_</w:t>
      </w:r>
      <w:proofErr w:type="gramStart"/>
      <w:r w:rsidRPr="0053685A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getschedparam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&amp;</w:t>
      </w:r>
      <w:proofErr w:type="spellStart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attr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proofErr w:type="spellStart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param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param.</w:t>
      </w:r>
      <w:r w:rsidRPr="0053685A">
        <w:rPr>
          <w:rFonts w:ascii="Consolas" w:hAnsi="Consolas" w:cs="Consolas"/>
          <w:color w:val="0000C0"/>
          <w:sz w:val="20"/>
          <w:szCs w:val="20"/>
          <w:lang w:val="en-US"/>
        </w:rPr>
        <w:t>sched_priority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10;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ret</w:t>
      </w:r>
      <w:proofErr w:type="gram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3685A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pthread_attr_setschedparam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(&amp;</w:t>
      </w:r>
      <w:proofErr w:type="spellStart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attr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proofErr w:type="spellStart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param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68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(ret != EOK)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685A">
        <w:rPr>
          <w:rFonts w:ascii="Consolas" w:hAnsi="Consolas" w:cs="Consolas"/>
          <w:b/>
          <w:bCs/>
          <w:color w:val="642880"/>
          <w:sz w:val="20"/>
          <w:szCs w:val="20"/>
          <w:u w:val="single"/>
          <w:lang w:val="en-US"/>
        </w:rPr>
        <w:t>fprintf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5368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stderr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53685A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</w:t>
      </w:r>
      <w:proofErr w:type="spellStart"/>
      <w:r w:rsidRPr="0053685A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pthread_attr_setschedparam</w:t>
      </w:r>
      <w:proofErr w:type="spellEnd"/>
      <w:r w:rsidRPr="0053685A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: %s\n"</w:t>
      </w:r>
      <w:r w:rsidRPr="005368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proofErr w:type="spellStart"/>
      <w:r w:rsidRPr="005368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strerror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(ret));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68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EXIT_FAILURE;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685A">
        <w:rPr>
          <w:rFonts w:ascii="Consolas" w:hAnsi="Consolas" w:cs="Consolas"/>
          <w:color w:val="005032"/>
          <w:sz w:val="20"/>
          <w:szCs w:val="20"/>
          <w:lang w:val="en-US"/>
        </w:rPr>
        <w:t>pthread_t</w:t>
      </w:r>
      <w:proofErr w:type="spellEnd"/>
      <w:proofErr w:type="gram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thread;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68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ret</w:t>
      </w:r>
      <w:proofErr w:type="gramEnd"/>
      <w:r w:rsidRPr="005368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= </w:t>
      </w:r>
      <w:proofErr w:type="spellStart"/>
      <w:r w:rsidRPr="0053685A">
        <w:rPr>
          <w:rFonts w:ascii="Consolas" w:hAnsi="Consolas" w:cs="Consolas"/>
          <w:b/>
          <w:bCs/>
          <w:color w:val="642880"/>
          <w:sz w:val="20"/>
          <w:szCs w:val="20"/>
          <w:u w:val="single"/>
          <w:lang w:val="en-US"/>
        </w:rPr>
        <w:t>pthread_create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(&amp;thread, &amp;</w:t>
      </w:r>
      <w:proofErr w:type="spellStart"/>
      <w:r w:rsidRPr="005368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attr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, &amp;measurement, NULL);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68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(ret != EOK)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685A">
        <w:rPr>
          <w:rFonts w:ascii="Consolas" w:hAnsi="Consolas" w:cs="Consolas"/>
          <w:b/>
          <w:bCs/>
          <w:color w:val="642880"/>
          <w:sz w:val="20"/>
          <w:szCs w:val="20"/>
          <w:u w:val="single"/>
          <w:lang w:val="en-US"/>
        </w:rPr>
        <w:t>fprintf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5368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stderr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53685A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</w:t>
      </w:r>
      <w:proofErr w:type="spellStart"/>
      <w:r w:rsidRPr="0053685A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pthread_create</w:t>
      </w:r>
      <w:proofErr w:type="spellEnd"/>
      <w:r w:rsidRPr="0053685A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: %s\n"</w:t>
      </w:r>
      <w:r w:rsidRPr="005368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proofErr w:type="spellStart"/>
      <w:r w:rsidRPr="005368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strerror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(ret));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68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EXIT_FAILURE;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ret</w:t>
      </w:r>
      <w:proofErr w:type="gram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685A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pthread_join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(thread, NULL);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68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(ret != EOK)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685A">
        <w:rPr>
          <w:rFonts w:ascii="Consolas" w:hAnsi="Consolas" w:cs="Consolas"/>
          <w:b/>
          <w:bCs/>
          <w:color w:val="642880"/>
          <w:sz w:val="20"/>
          <w:szCs w:val="20"/>
          <w:u w:val="single"/>
          <w:lang w:val="en-US"/>
        </w:rPr>
        <w:t>fprintf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5368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stderr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53685A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</w:t>
      </w:r>
      <w:proofErr w:type="spellStart"/>
      <w:r w:rsidRPr="0053685A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pthread_join</w:t>
      </w:r>
      <w:proofErr w:type="spellEnd"/>
      <w:r w:rsidRPr="0053685A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: %s\n"</w:t>
      </w:r>
      <w:r w:rsidRPr="005368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proofErr w:type="spellStart"/>
      <w:r w:rsidRPr="005368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strerror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(ret));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68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EXIT_FAILURE;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68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EXIT_SUCCESS;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368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68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measurement</w:t>
      </w: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68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arg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68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ret;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68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struct</w:t>
      </w:r>
      <w:proofErr w:type="spellEnd"/>
      <w:proofErr w:type="gram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timespec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startTime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68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struct</w:t>
      </w:r>
      <w:proofErr w:type="spellEnd"/>
      <w:proofErr w:type="gram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timespec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endTime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68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struct</w:t>
      </w:r>
      <w:proofErr w:type="spellEnd"/>
      <w:proofErr w:type="gram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sched_param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param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ret</w:t>
      </w:r>
      <w:proofErr w:type="gram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3685A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pthread_getschedparam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3685A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pthread_self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(), NULL, &amp;</w:t>
      </w:r>
      <w:proofErr w:type="spellStart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param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68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(ret != EOK)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685A">
        <w:rPr>
          <w:rFonts w:ascii="Consolas" w:hAnsi="Consolas" w:cs="Consolas"/>
          <w:b/>
          <w:bCs/>
          <w:color w:val="642880"/>
          <w:sz w:val="20"/>
          <w:szCs w:val="20"/>
          <w:u w:val="single"/>
          <w:lang w:val="en-US"/>
        </w:rPr>
        <w:t>fprintf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5368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stderr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53685A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</w:t>
      </w:r>
      <w:proofErr w:type="spellStart"/>
      <w:r w:rsidRPr="0053685A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pthread_getschedparam</w:t>
      </w:r>
      <w:proofErr w:type="spellEnd"/>
      <w:r w:rsidRPr="0053685A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: %s\n"</w:t>
      </w:r>
      <w:r w:rsidRPr="005368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proofErr w:type="spellStart"/>
      <w:r w:rsidRPr="005368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strerror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(ret));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685A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exit</w:t>
      </w: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EXIT_FAILURE);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685A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printf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685A">
        <w:rPr>
          <w:rFonts w:ascii="Consolas" w:hAnsi="Consolas" w:cs="Consolas"/>
          <w:color w:val="2A00FF"/>
          <w:sz w:val="20"/>
          <w:szCs w:val="20"/>
          <w:lang w:val="en-US"/>
        </w:rPr>
        <w:t>"thread priority: %d\n"</w:t>
      </w: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param.</w:t>
      </w:r>
      <w:r w:rsidRPr="0053685A">
        <w:rPr>
          <w:rFonts w:ascii="Consolas" w:hAnsi="Consolas" w:cs="Consolas"/>
          <w:color w:val="0000C0"/>
          <w:sz w:val="20"/>
          <w:szCs w:val="20"/>
          <w:lang w:val="en-US"/>
        </w:rPr>
        <w:t>sched_curpriority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68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bookmarkStart w:id="0" w:name="_GoBack"/>
      <w:bookmarkEnd w:id="0"/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68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5; </w:t>
      </w:r>
      <w:proofErr w:type="spellStart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ret</w:t>
      </w:r>
      <w:proofErr w:type="gram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3685A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clock_gettime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(CLOCK_REALTIME, &amp;</w:t>
      </w:r>
      <w:proofErr w:type="spellStart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startTime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68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(ret != EOK)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685A">
        <w:rPr>
          <w:rFonts w:ascii="Consolas" w:hAnsi="Consolas" w:cs="Consolas"/>
          <w:b/>
          <w:bCs/>
          <w:color w:val="642880"/>
          <w:sz w:val="20"/>
          <w:szCs w:val="20"/>
          <w:u w:val="single"/>
          <w:lang w:val="en-US"/>
        </w:rPr>
        <w:t>fprintf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5368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stderr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53685A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"error time: %s\n"</w:t>
      </w:r>
      <w:r w:rsidRPr="005368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proofErr w:type="spellStart"/>
      <w:r w:rsidRPr="005368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strerror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(ret));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685A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exit</w:t>
      </w: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EXIT_FAILURE);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waste_</w:t>
      </w:r>
      <w:proofErr w:type="gramStart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msecs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3000);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ret</w:t>
      </w:r>
      <w:proofErr w:type="gram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3685A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clock_gettime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(CLOCK_REALTIME, &amp;</w:t>
      </w:r>
      <w:proofErr w:type="spellStart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endTime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68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(ret != EOK)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685A">
        <w:rPr>
          <w:rFonts w:ascii="Consolas" w:hAnsi="Consolas" w:cs="Consolas"/>
          <w:b/>
          <w:bCs/>
          <w:color w:val="642880"/>
          <w:sz w:val="20"/>
          <w:szCs w:val="20"/>
          <w:u w:val="single"/>
          <w:lang w:val="en-US"/>
        </w:rPr>
        <w:t>fprintf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5368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stderr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53685A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"error time: %s\n"</w:t>
      </w:r>
      <w:r w:rsidRPr="005368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proofErr w:type="spellStart"/>
      <w:r w:rsidRPr="005368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strerror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(ret));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685A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exit</w:t>
      </w: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EXIT_FAILURE);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68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proofErr w:type="gram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68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BILLION = 1000000000L;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68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proofErr w:type="gram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seconds = </w:t>
      </w:r>
      <w:proofErr w:type="spellStart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endTime.</w:t>
      </w:r>
      <w:r w:rsidRPr="0053685A">
        <w:rPr>
          <w:rFonts w:ascii="Consolas" w:hAnsi="Consolas" w:cs="Consolas"/>
          <w:color w:val="0000C0"/>
          <w:sz w:val="20"/>
          <w:szCs w:val="20"/>
          <w:lang w:val="en-US"/>
        </w:rPr>
        <w:t>tv_sec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proofErr w:type="spellStart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startTime.</w:t>
      </w:r>
      <w:r w:rsidRPr="0053685A">
        <w:rPr>
          <w:rFonts w:ascii="Consolas" w:hAnsi="Consolas" w:cs="Consolas"/>
          <w:color w:val="0000C0"/>
          <w:sz w:val="20"/>
          <w:szCs w:val="20"/>
          <w:lang w:val="en-US"/>
        </w:rPr>
        <w:t>tv_sec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68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proofErr w:type="gram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nanos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endTime.</w:t>
      </w:r>
      <w:r w:rsidRPr="0053685A">
        <w:rPr>
          <w:rFonts w:ascii="Consolas" w:hAnsi="Consolas" w:cs="Consolas"/>
          <w:color w:val="0000C0"/>
          <w:sz w:val="20"/>
          <w:szCs w:val="20"/>
          <w:lang w:val="en-US"/>
        </w:rPr>
        <w:t>tv_nsec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proofErr w:type="spellStart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startTime.</w:t>
      </w:r>
      <w:r w:rsidRPr="0053685A">
        <w:rPr>
          <w:rFonts w:ascii="Consolas" w:hAnsi="Consolas" w:cs="Consolas"/>
          <w:color w:val="0000C0"/>
          <w:sz w:val="20"/>
          <w:szCs w:val="20"/>
          <w:lang w:val="en-US"/>
        </w:rPr>
        <w:t>tv_nsec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68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nanos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nanos</w:t>
      </w:r>
      <w:proofErr w:type="spellEnd"/>
      <w:proofErr w:type="gram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+=BILLION;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seconds</w:t>
      </w:r>
      <w:proofErr w:type="gram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Verbrauchte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Zeit</w:t>
      </w:r>
      <w:r>
        <w:rPr>
          <w:rFonts w:ascii="Consolas" w:hAnsi="Consolas" w:cs="Consolas"/>
          <w:color w:val="2A00FF"/>
          <w:sz w:val="20"/>
          <w:szCs w:val="20"/>
        </w:rPr>
        <w:t xml:space="preserve"> s: %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lu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,%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lu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\r\n"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nanos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368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68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waste_msecs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68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68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msecs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68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proofErr w:type="gram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68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68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proofErr w:type="gram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68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max = </w:t>
      </w:r>
      <w:proofErr w:type="spellStart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msecs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99843;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68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tmp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685A" w:rsidRP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68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max; </w:t>
      </w:r>
      <w:proofErr w:type="spellStart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68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+=1;</w:t>
      </w:r>
    </w:p>
    <w:p w:rsid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85A" w:rsidRDefault="0053685A" w:rsidP="005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685A" w:rsidRPr="0053685A" w:rsidRDefault="0053685A" w:rsidP="00C2692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</w:rPr>
      </w:pPr>
    </w:p>
    <w:sectPr w:rsidR="0053685A" w:rsidRPr="005368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A99"/>
    <w:rsid w:val="00002F52"/>
    <w:rsid w:val="00077810"/>
    <w:rsid w:val="000F3CA0"/>
    <w:rsid w:val="001333E0"/>
    <w:rsid w:val="001E584F"/>
    <w:rsid w:val="00266018"/>
    <w:rsid w:val="0039131A"/>
    <w:rsid w:val="00505B30"/>
    <w:rsid w:val="0053685A"/>
    <w:rsid w:val="00537CBF"/>
    <w:rsid w:val="005F700D"/>
    <w:rsid w:val="00654445"/>
    <w:rsid w:val="006F3E0D"/>
    <w:rsid w:val="006F6A99"/>
    <w:rsid w:val="00724482"/>
    <w:rsid w:val="00891B48"/>
    <w:rsid w:val="009C1B89"/>
    <w:rsid w:val="009E0DBE"/>
    <w:rsid w:val="009E6ACD"/>
    <w:rsid w:val="00A07AC0"/>
    <w:rsid w:val="00B16113"/>
    <w:rsid w:val="00B75E33"/>
    <w:rsid w:val="00C2692E"/>
    <w:rsid w:val="00C47D2C"/>
    <w:rsid w:val="00C66F64"/>
    <w:rsid w:val="00F274B1"/>
    <w:rsid w:val="00F7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B3DFA310.dotm</Template>
  <TotalTime>0</TotalTime>
  <Pages>3</Pages>
  <Words>434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ifw14060</dc:creator>
  <cp:lastModifiedBy>ifw14060</cp:lastModifiedBy>
  <cp:revision>2</cp:revision>
  <dcterms:created xsi:type="dcterms:W3CDTF">2017-05-29T12:05:00Z</dcterms:created>
  <dcterms:modified xsi:type="dcterms:W3CDTF">2017-05-29T12:05:00Z</dcterms:modified>
</cp:coreProperties>
</file>