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FB" w:rsidRPr="004F6890" w:rsidRDefault="007504AB" w:rsidP="004F6890">
      <w:pPr>
        <w:rPr>
          <w:sz w:val="44"/>
          <w:szCs w:val="44"/>
        </w:rPr>
      </w:pPr>
      <w:r w:rsidRPr="007504AB">
        <w:rPr>
          <w:sz w:val="44"/>
          <w:szCs w:val="44"/>
        </w:rPr>
        <w:t>2. Aufgabe: Fester Zeittakt</w:t>
      </w:r>
    </w:p>
    <w:p w:rsidR="00C77EFB" w:rsidRDefault="00C77EFB" w:rsidP="00C77EFB">
      <w:pPr>
        <w:rPr>
          <w:rFonts w:cs="Times-Italic"/>
          <w:b/>
          <w:iCs/>
        </w:rPr>
      </w:pPr>
    </w:p>
    <w:p w:rsidR="00C77EFB" w:rsidRDefault="00C77EFB" w:rsidP="00C77EFB">
      <w:pPr>
        <w:rPr>
          <w:rFonts w:cs="Times-Italic"/>
          <w:b/>
          <w:iCs/>
        </w:rPr>
      </w:pPr>
      <w:r>
        <w:rPr>
          <w:rFonts w:cs="Times-Italic"/>
          <w:b/>
          <w:iCs/>
        </w:rPr>
        <w:t>Aufgabenrealisierung a)</w:t>
      </w:r>
    </w:p>
    <w:p w:rsidR="00C77EFB" w:rsidRDefault="00C77EFB" w:rsidP="00C77EFB">
      <w:pPr>
        <w:rPr>
          <w:rFonts w:cs="Times-Italic"/>
          <w:iCs/>
        </w:rPr>
      </w:pPr>
      <w:r w:rsidRPr="00C77EFB">
        <w:rPr>
          <w:rFonts w:cs="Times-Italic"/>
          <w:iCs/>
        </w:rPr>
        <w:t xml:space="preserve">Der Takt von 1ms </w:t>
      </w:r>
      <w:r>
        <w:rPr>
          <w:rFonts w:cs="Times-Italic"/>
          <w:iCs/>
        </w:rPr>
        <w:t xml:space="preserve">wurde mittels einer Schleife realisiert. Zu Beginn haben wir die Zeit gemessen und warten dann in jedem Schleifendurchlauf Anfangszeit + 1 </w:t>
      </w:r>
      <w:proofErr w:type="spellStart"/>
      <w:r>
        <w:rPr>
          <w:rFonts w:cs="Times-Italic"/>
          <w:iCs/>
        </w:rPr>
        <w:t>ms</w:t>
      </w:r>
      <w:proofErr w:type="spellEnd"/>
      <w:r>
        <w:rPr>
          <w:rFonts w:cs="Times-Italic"/>
          <w:iCs/>
        </w:rPr>
        <w:t xml:space="preserve"> –</w:t>
      </w:r>
      <w:r w:rsidR="004F6890">
        <w:rPr>
          <w:rFonts w:cs="Times-Italic"/>
          <w:iCs/>
        </w:rPr>
        <w:t xml:space="preserve"> „Schleifenoverhead</w:t>
      </w:r>
      <w:proofErr w:type="gramStart"/>
      <w:r w:rsidR="004F6890">
        <w:rPr>
          <w:rFonts w:cs="Times-Italic"/>
          <w:iCs/>
        </w:rPr>
        <w:t>“ .</w:t>
      </w:r>
      <w:proofErr w:type="gramEnd"/>
    </w:p>
    <w:p w:rsidR="00C77EFB" w:rsidRDefault="00C77EFB" w:rsidP="00C77EFB">
      <w:pPr>
        <w:rPr>
          <w:rFonts w:cs="Times-Italic"/>
          <w:b/>
          <w:iCs/>
        </w:rPr>
      </w:pPr>
      <w:r>
        <w:rPr>
          <w:rFonts w:cs="Times-Italic"/>
          <w:b/>
          <w:iCs/>
        </w:rPr>
        <w:t>Nachweis zur Aufgabe a)</w:t>
      </w:r>
    </w:p>
    <w:p w:rsidR="004F6890" w:rsidRDefault="004F6890" w:rsidP="00C77EFB">
      <w:pPr>
        <w:rPr>
          <w:rFonts w:cs="Times-Italic"/>
          <w:iCs/>
        </w:rPr>
      </w:pPr>
      <w:r>
        <w:rPr>
          <w:rFonts w:cs="Times-Italic"/>
          <w:iCs/>
        </w:rPr>
        <w:t>Auf zwei Arten lässt sich die korrekte Funktion des Programms nachweisen:</w:t>
      </w:r>
    </w:p>
    <w:p w:rsidR="004F6890" w:rsidRPr="004F6890" w:rsidRDefault="004F6890" w:rsidP="004F6890">
      <w:pPr>
        <w:rPr>
          <w:rFonts w:cs="Times-Italic"/>
          <w:iCs/>
        </w:rPr>
      </w:pPr>
      <w:r>
        <w:rPr>
          <w:rFonts w:cs="Times-Italic"/>
          <w:iCs/>
        </w:rPr>
        <w:t xml:space="preserve">Durch Kernel </w:t>
      </w:r>
      <w:proofErr w:type="spellStart"/>
      <w:r>
        <w:rPr>
          <w:rFonts w:cs="Times-Italic"/>
          <w:iCs/>
        </w:rPr>
        <w:t>Logging</w:t>
      </w:r>
      <w:proofErr w:type="spellEnd"/>
      <w:r>
        <w:rPr>
          <w:rFonts w:cs="Times-Italic"/>
          <w:iCs/>
        </w:rPr>
        <w:t xml:space="preserve"> kann überprüft werden wann der Thread aktiv ist.</w:t>
      </w:r>
    </w:p>
    <w:p w:rsidR="00C77EFB" w:rsidRDefault="00C77EFB" w:rsidP="00C77EFB">
      <w:r>
        <w:rPr>
          <w:noProof/>
          <w:lang w:eastAsia="de-DE"/>
        </w:rPr>
        <w:drawing>
          <wp:inline distT="0" distB="0" distL="0" distR="0" wp14:anchorId="490DC38B" wp14:editId="5CD0609E">
            <wp:extent cx="5760720" cy="1823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90" w:rsidRDefault="004F6890" w:rsidP="00C77EFB">
      <w:pPr>
        <w:autoSpaceDE w:val="0"/>
        <w:autoSpaceDN w:val="0"/>
        <w:adjustRightInd w:val="0"/>
        <w:spacing w:after="0" w:line="240" w:lineRule="auto"/>
      </w:pPr>
      <w:r>
        <w:t>Außerdem vergleichen wir die Schleifendurchläufe mit der Gesamtzeit.</w:t>
      </w:r>
    </w:p>
    <w:p w:rsidR="00C77EFB" w:rsidRDefault="00C77EFB" w:rsidP="00C7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Gemessene Zeit: </w:t>
      </w:r>
      <w:r>
        <w:rPr>
          <w:rFonts w:ascii="Consolas" w:hAnsi="Consolas" w:cs="Consolas"/>
          <w:color w:val="000000"/>
          <w:sz w:val="20"/>
          <w:szCs w:val="20"/>
        </w:rPr>
        <w:t>4:500000000</w:t>
      </w:r>
    </w:p>
    <w:p w:rsidR="00C77EFB" w:rsidRDefault="00C77EFB" w:rsidP="00C7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Bei 4500 Durchläufen</w:t>
      </w:r>
    </w:p>
    <w:p w:rsidR="004F6890" w:rsidRDefault="004F6890" w:rsidP="004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890" w:rsidRDefault="009B6C67" w:rsidP="004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bookmarkStart w:id="0" w:name="_GoBack"/>
      <w:bookmarkEnd w:id="0"/>
    </w:p>
    <w:p w:rsidR="004F6890" w:rsidRPr="004F6890" w:rsidRDefault="004F6890" w:rsidP="004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F6890">
        <w:rPr>
          <w:rFonts w:ascii="Consolas" w:hAnsi="Consolas" w:cs="Consolas"/>
          <w:b/>
          <w:sz w:val="20"/>
          <w:szCs w:val="20"/>
        </w:rPr>
        <w:t>Aufgabe b)</w:t>
      </w:r>
    </w:p>
    <w:p w:rsidR="004F6890" w:rsidRDefault="004F6890" w:rsidP="004F6890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4F6890" w:rsidRDefault="004F6890" w:rsidP="004F6890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F6890">
        <w:rPr>
          <w:rFonts w:cs="Times-Roman"/>
        </w:rPr>
        <w:t>Versuchen Sie, einen minimalen, gerade noch sinnvollen Wert für die Zykluszeit des</w:t>
      </w:r>
      <w:r>
        <w:rPr>
          <w:rFonts w:cs="Times-Roman"/>
        </w:rPr>
        <w:t xml:space="preserve"> </w:t>
      </w:r>
      <w:r w:rsidRPr="004F6890">
        <w:rPr>
          <w:rFonts w:cs="Times-Roman"/>
        </w:rPr>
        <w:t>Systemtakts zu ermitteln.</w:t>
      </w:r>
    </w:p>
    <w:p w:rsidR="004F6890" w:rsidRDefault="004F6890" w:rsidP="004F6890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4F6890" w:rsidRPr="004F6890" w:rsidRDefault="004F6890" w:rsidP="004F6890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noProof/>
          <w:lang w:eastAsia="de-DE"/>
        </w:rPr>
        <w:lastRenderedPageBreak/>
        <w:drawing>
          <wp:inline distT="0" distB="0" distL="0" distR="0" wp14:anchorId="05FE0C85" wp14:editId="073ECF67">
            <wp:extent cx="3362325" cy="27432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890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1FE75C91" wp14:editId="136A711C">
            <wp:extent cx="3381375" cy="25050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890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68252037" wp14:editId="21C37C6D">
            <wp:extent cx="3429000" cy="25241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890" w:rsidRPr="004F6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50C66"/>
    <w:multiLevelType w:val="hybridMultilevel"/>
    <w:tmpl w:val="58FE7C14"/>
    <w:lvl w:ilvl="0" w:tplc="04D491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BC"/>
    <w:rsid w:val="00077810"/>
    <w:rsid w:val="004F6890"/>
    <w:rsid w:val="007504AB"/>
    <w:rsid w:val="00882224"/>
    <w:rsid w:val="009B6C67"/>
    <w:rsid w:val="009E0DBE"/>
    <w:rsid w:val="00C77EFB"/>
    <w:rsid w:val="00E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F6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F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9F033937.dotm</Template>
  <TotalTime>0</TotalTime>
  <Pages>2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ifw14060</dc:creator>
  <cp:lastModifiedBy>ifw14060</cp:lastModifiedBy>
  <cp:revision>3</cp:revision>
  <dcterms:created xsi:type="dcterms:W3CDTF">2017-05-15T11:21:00Z</dcterms:created>
  <dcterms:modified xsi:type="dcterms:W3CDTF">2017-05-15T12:59:00Z</dcterms:modified>
</cp:coreProperties>
</file>